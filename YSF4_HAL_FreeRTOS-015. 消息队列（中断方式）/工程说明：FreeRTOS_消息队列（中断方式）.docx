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45" w:rsidRDefault="003429E2" w:rsidP="00560245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消息队列（中断方式）</w:t>
      </w:r>
    </w:p>
    <w:p w:rsidR="005A1EF2" w:rsidRDefault="009546DD" w:rsidP="00EA1C44">
      <w:pPr>
        <w:ind w:firstLine="480"/>
      </w:pPr>
      <w:r>
        <w:rPr>
          <w:rFonts w:hint="eastAsia"/>
        </w:rPr>
        <w:t>Free</w:t>
      </w:r>
      <w:r>
        <w:t>RTOS</w:t>
      </w:r>
      <w:r>
        <w:t>是一个嵌入式系统使用的开源实时操作系统</w:t>
      </w:r>
      <w:r>
        <w:rPr>
          <w:rFonts w:hint="eastAsia"/>
        </w:rPr>
        <w:t>。</w:t>
      </w:r>
      <w:r>
        <w:rPr>
          <w:rFonts w:hint="eastAsia"/>
        </w:rPr>
        <w:t>FreeRTOS</w:t>
      </w:r>
      <w:r>
        <w:rPr>
          <w:rFonts w:hint="eastAsia"/>
        </w:rPr>
        <w:t>被设计为“小巧，简单和易用”，能支持许多不同硬件架构以及交叉编译器。</w:t>
      </w:r>
    </w:p>
    <w:p w:rsidR="009546DD" w:rsidRDefault="009546DD" w:rsidP="00EA1C44">
      <w:pPr>
        <w:ind w:firstLine="480"/>
      </w:pPr>
      <w:r>
        <w:rPr>
          <w:rFonts w:hint="eastAsia"/>
        </w:rPr>
        <w:t>Free</w:t>
      </w:r>
      <w:r>
        <w:t>RTOS</w:t>
      </w:r>
      <w:r>
        <w:t>是由</w:t>
      </w:r>
      <w:r>
        <w:rPr>
          <w:rFonts w:hint="eastAsia"/>
        </w:rPr>
        <w:t>Richard</w:t>
      </w:r>
      <w:r>
        <w:t xml:space="preserve"> Barry</w:t>
      </w:r>
      <w:r>
        <w:t>在</w:t>
      </w:r>
      <w:r>
        <w:rPr>
          <w:rFonts w:hint="eastAsia"/>
        </w:rPr>
        <w:t>2002</w:t>
      </w:r>
      <w:r>
        <w:rPr>
          <w:rFonts w:hint="eastAsia"/>
        </w:rPr>
        <w:t>年开始开发，而现在也一直积极开发中。</w:t>
      </w:r>
    </w:p>
    <w:p w:rsidR="009546DD" w:rsidRDefault="009546DD" w:rsidP="00EA1C44">
      <w:pPr>
        <w:ind w:firstLine="480"/>
      </w:pPr>
      <w:r>
        <w:rPr>
          <w:rFonts w:hint="eastAsia"/>
        </w:rPr>
        <w:t>Free</w:t>
      </w:r>
      <w:r>
        <w:t>RTOS</w:t>
      </w:r>
      <w:r>
        <w:t>是一个</w:t>
      </w:r>
      <w:r>
        <w:t>mini</w:t>
      </w:r>
      <w:r>
        <w:t>的</w:t>
      </w:r>
      <w:r>
        <w:rPr>
          <w:rFonts w:hint="eastAsia"/>
        </w:rPr>
        <w:t>实时操作系统内核。作为一个轻量级的操作系统，功能包括：任务管理、时间管理、信号量、消息队列、内存管理、记录功能、软件定时器、协程等，可基本满足小系统的需求。</w:t>
      </w:r>
      <w:r w:rsidR="00C1442F">
        <w:rPr>
          <w:rFonts w:hint="eastAsia"/>
        </w:rPr>
        <w:t>FreeRTOS</w:t>
      </w:r>
      <w:r w:rsidR="00C1442F">
        <w:rPr>
          <w:rFonts w:hint="eastAsia"/>
        </w:rPr>
        <w:t>操作系统是完全免费的操作系统，具有源码公开、可移植、可裁剪、调度策略灵活的特点，可以方便地移植到各种单片机上运行。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</w:p>
    <w:p w:rsidR="00030F3C" w:rsidRDefault="00CD508D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407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3_10-43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2367F4" w:rsidRDefault="002367F4" w:rsidP="002367F4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5A1EF2" w:rsidRPr="00861FD1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604E02">
        <w:rPr>
          <w:rFonts w:hint="eastAsia"/>
        </w:rPr>
        <w:t>可以</w:t>
      </w:r>
      <w:r w:rsidR="00604E02">
        <w:t>观察到串口调试助手</w:t>
      </w:r>
      <w:r w:rsidR="00604E02">
        <w:rPr>
          <w:rFonts w:hint="eastAsia"/>
        </w:rPr>
        <w:t>，</w:t>
      </w:r>
      <w:r w:rsidR="00861FD1">
        <w:t>五个</w:t>
      </w:r>
      <w:r w:rsidR="00861FD1">
        <w:rPr>
          <w:rFonts w:hint="eastAsia"/>
        </w:rPr>
        <w:t>KEY</w:t>
      </w:r>
      <w:r w:rsidR="00861FD1">
        <w:rPr>
          <w:rFonts w:hint="eastAsia"/>
        </w:rPr>
        <w:t>按键分别表示不同的的功能，</w:t>
      </w:r>
      <w:r w:rsidR="00861FD1">
        <w:rPr>
          <w:rFonts w:hint="eastAsia"/>
        </w:rPr>
        <w:t>KEY1</w:t>
      </w:r>
      <w:r w:rsidR="00861FD1">
        <w:rPr>
          <w:rFonts w:hint="eastAsia"/>
        </w:rPr>
        <w:t>为打印任务执行情况，</w:t>
      </w:r>
      <w:r w:rsidR="00861FD1">
        <w:rPr>
          <w:rFonts w:hint="eastAsia"/>
        </w:rPr>
        <w:t>KEY2</w:t>
      </w:r>
      <w:r w:rsidR="00607846">
        <w:rPr>
          <w:rFonts w:hint="eastAsia"/>
        </w:rPr>
        <w:t>和</w:t>
      </w:r>
      <w:r w:rsidR="00607846">
        <w:rPr>
          <w:rFonts w:hint="eastAsia"/>
        </w:rPr>
        <w:t>KEY3</w:t>
      </w:r>
      <w:r w:rsidR="00CC3763">
        <w:rPr>
          <w:rFonts w:hint="eastAsia"/>
        </w:rPr>
        <w:t>发送消息。</w:t>
      </w:r>
    </w:p>
    <w:p w:rsidR="00842733" w:rsidRDefault="000D478B" w:rsidP="00604E02">
      <w:pPr>
        <w:keepNext/>
        <w:ind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4074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串口助手截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30F3C" w:rsidRPr="009E226D" w:rsidRDefault="00842733" w:rsidP="0084273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B2B" w:rsidRDefault="005F0B2B" w:rsidP="00931A6F">
      <w:pPr>
        <w:ind w:firstLine="480"/>
      </w:pPr>
      <w:r>
        <w:separator/>
      </w:r>
    </w:p>
  </w:endnote>
  <w:endnote w:type="continuationSeparator" w:id="0">
    <w:p w:rsidR="005F0B2B" w:rsidRDefault="005F0B2B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B2B" w:rsidRDefault="005F0B2B" w:rsidP="00931A6F">
      <w:pPr>
        <w:ind w:firstLine="480"/>
      </w:pPr>
      <w:r>
        <w:separator/>
      </w:r>
    </w:p>
  </w:footnote>
  <w:footnote w:type="continuationSeparator" w:id="0">
    <w:p w:rsidR="005F0B2B" w:rsidRDefault="005F0B2B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78B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6E85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29E2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2A32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0B25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D6F45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0B2B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E02"/>
    <w:rsid w:val="00604F95"/>
    <w:rsid w:val="00607846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5BE6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B6AD0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1FD1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46DD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87CEC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2C5C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442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3763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1B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1113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62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C0335-00CB-4C18-8EFE-C94AD28F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23999</TotalTime>
  <Pages>3</Pages>
  <Words>102</Words>
  <Characters>582</Characters>
  <Application>Microsoft Office Word</Application>
  <DocSecurity>0</DocSecurity>
  <Lines>4</Lines>
  <Paragraphs>1</Paragraphs>
  <ScaleCrop>false</ScaleCrop>
  <Company>datathink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360</cp:revision>
  <cp:lastPrinted>2016-12-22T11:53:00Z</cp:lastPrinted>
  <dcterms:created xsi:type="dcterms:W3CDTF">2016-05-15T12:51:00Z</dcterms:created>
  <dcterms:modified xsi:type="dcterms:W3CDTF">2018-04-17T03:14:00Z</dcterms:modified>
</cp:coreProperties>
</file>